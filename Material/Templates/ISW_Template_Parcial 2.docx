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24A582DD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46F47A30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2C005ABB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452B6C44" w14:textId="77777777" w:rsidTr="00325C61">
        <w:tc>
          <w:tcPr>
            <w:tcW w:w="7735" w:type="dxa"/>
            <w:vMerge/>
          </w:tcPr>
          <w:p w14:paraId="7C9A2456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4070DF18" w14:textId="5B215773" w:rsidR="00060469" w:rsidRPr="0077256B" w:rsidRDefault="00DC7FAD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</w:rPr>
              <w:t>Curso: 4K4</w:t>
            </w:r>
          </w:p>
        </w:tc>
      </w:tr>
    </w:tbl>
    <w:p w14:paraId="2DE550A9" w14:textId="77777777" w:rsidR="00957958" w:rsidRPr="0077256B" w:rsidRDefault="001406BA">
      <w:pPr>
        <w:pStyle w:val="Heading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____________________________________________</w:t>
      </w:r>
      <w:r w:rsidR="00726FFD">
        <w:rPr>
          <w:rFonts w:ascii="Calibri Light" w:hAnsi="Calibri Light" w:cs="Calibri Light"/>
          <w:color w:val="4F81BD"/>
          <w:sz w:val="24"/>
          <w:szCs w:val="24"/>
        </w:rPr>
        <w:t>Tema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>:____________</w:t>
      </w:r>
    </w:p>
    <w:p w14:paraId="515422B5" w14:textId="77777777" w:rsidR="00957958" w:rsidRPr="0077256B" w:rsidRDefault="00957958">
      <w:pPr>
        <w:ind w:firstLine="0"/>
        <w:rPr>
          <w:rFonts w:cs="Calibri Light"/>
        </w:rPr>
      </w:pPr>
    </w:p>
    <w:p w14:paraId="23C46641" w14:textId="77777777" w:rsidR="00A17733" w:rsidRPr="00486FB0" w:rsidRDefault="00486FB0" w:rsidP="009A5A5D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42B030BF" w14:textId="77777777" w:rsidTr="00C53C5E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7FB0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65FD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A00F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61580270" w14:textId="77777777" w:rsidTr="00C53C5E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EC4B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4D157F1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7302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E2D1EB" w14:textId="77777777" w:rsidR="00726FFD" w:rsidRPr="00E103E3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9BF511" w14:textId="77777777" w:rsidR="00726FFD" w:rsidRPr="00E103E3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3D6E1269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8C9C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F729E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0FEFC4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04C130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528AD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B64938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23B10E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0614EC3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663D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F5F272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E62F9C6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3599F6E4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8253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0FA3C2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0A4230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6F387AF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F4B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D1B19D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97A721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09C4E7C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93797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C66EBB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92AB5E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6EC55843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7538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86C5B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5B547E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9109B2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F129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4B7E3F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1371440" w14:textId="77777777" w:rsidR="00726FFD" w:rsidRDefault="00726FFD" w:rsidP="00726FFD">
            <w:pPr>
              <w:ind w:firstLine="0"/>
              <w:rPr>
                <w:lang w:val="es-US"/>
              </w:rPr>
            </w:pPr>
          </w:p>
        </w:tc>
      </w:tr>
      <w:tr w:rsidR="00726FFD" w:rsidRPr="006A22F7" w14:paraId="70D431A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71C6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DA298C4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CB56F9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619FB92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7B91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CB1942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194B991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4B64892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FFAD1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960D59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8AFEFB" w14:textId="77777777" w:rsidR="00726FFD" w:rsidRDefault="00726FFD" w:rsidP="00950F68">
            <w:pPr>
              <w:rPr>
                <w:lang w:val="es-US"/>
              </w:rPr>
            </w:pPr>
          </w:p>
        </w:tc>
      </w:tr>
    </w:tbl>
    <w:p w14:paraId="6AEF3A58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2C7AD07B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E283E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lastRenderedPageBreak/>
              <w:t>CLASES DE EQUIVALENCIA DE SALIDA</w:t>
            </w:r>
          </w:p>
        </w:tc>
      </w:tr>
      <w:tr w:rsidR="00726FFD" w:rsidRPr="00E103E3" w14:paraId="3C1641AF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BF32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5FCA10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D7AD0B" w14:textId="77777777" w:rsidR="00726FFD" w:rsidRPr="00E103E3" w:rsidRDefault="00726FFD" w:rsidP="00950F68"/>
        </w:tc>
      </w:tr>
      <w:tr w:rsidR="00726FFD" w:rsidRPr="00E103E3" w14:paraId="41ECFA6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2A360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A27AAE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495920" w14:textId="77777777" w:rsidR="00726FFD" w:rsidRPr="00E103E3" w:rsidRDefault="00726FFD" w:rsidP="00950F68"/>
        </w:tc>
      </w:tr>
      <w:tr w:rsidR="00726FFD" w:rsidRPr="00E103E3" w14:paraId="7751D37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9908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51A56B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43C7B9" w14:textId="77777777" w:rsidR="00726FFD" w:rsidRPr="00E103E3" w:rsidRDefault="00726FFD" w:rsidP="00950F68"/>
        </w:tc>
      </w:tr>
      <w:tr w:rsidR="00726FFD" w:rsidRPr="00E103E3" w14:paraId="29B1355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F64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366DCA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1EA51D" w14:textId="77777777" w:rsidR="00726FFD" w:rsidRPr="00E103E3" w:rsidRDefault="00726FFD" w:rsidP="00950F68"/>
        </w:tc>
      </w:tr>
      <w:tr w:rsidR="00726FFD" w:rsidRPr="00E103E3" w14:paraId="41F7B8A2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CC83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AA7901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F11D24" w14:textId="77777777" w:rsidR="00726FFD" w:rsidRPr="00E103E3" w:rsidRDefault="00726FFD" w:rsidP="00950F68"/>
        </w:tc>
      </w:tr>
      <w:tr w:rsidR="00726FFD" w:rsidRPr="00E103E3" w14:paraId="5FC2734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EE6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31A1B0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14D1D3" w14:textId="77777777" w:rsidR="00726FFD" w:rsidRPr="00E103E3" w:rsidRDefault="00726FFD" w:rsidP="00950F68"/>
        </w:tc>
      </w:tr>
      <w:tr w:rsidR="00726FFD" w:rsidRPr="00E103E3" w14:paraId="0739A87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4CA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025EAF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F74C60" w14:textId="77777777" w:rsidR="00726FFD" w:rsidRPr="00E103E3" w:rsidRDefault="00726FFD" w:rsidP="00950F68"/>
        </w:tc>
      </w:tr>
      <w:tr w:rsidR="00726FFD" w:rsidRPr="00E103E3" w14:paraId="6B292EB6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8971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A584F8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EAC8E1" w14:textId="77777777" w:rsidR="00726FFD" w:rsidRPr="00E103E3" w:rsidRDefault="00726FFD" w:rsidP="00950F68"/>
        </w:tc>
      </w:tr>
      <w:tr w:rsidR="00C53C5E" w:rsidRPr="00E103E3" w14:paraId="3CD349E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E731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C3F0C01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BC6DF6" w14:textId="77777777" w:rsidR="00C53C5E" w:rsidRPr="00E103E3" w:rsidRDefault="00C53C5E" w:rsidP="00950F68"/>
        </w:tc>
      </w:tr>
      <w:tr w:rsidR="00C53C5E" w:rsidRPr="00E103E3" w14:paraId="3A7771F9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5DCB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65E8AC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9BE39B" w14:textId="77777777" w:rsidR="00C53C5E" w:rsidRPr="00E103E3" w:rsidRDefault="00C53C5E" w:rsidP="00950F68"/>
        </w:tc>
      </w:tr>
      <w:tr w:rsidR="00C53C5E" w:rsidRPr="00E103E3" w14:paraId="498E86BD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C2DEF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25AE072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615F38" w14:textId="77777777" w:rsidR="00C53C5E" w:rsidRPr="00E103E3" w:rsidRDefault="00C53C5E" w:rsidP="00950F68"/>
        </w:tc>
      </w:tr>
      <w:tr w:rsidR="00C53C5E" w:rsidRPr="00E103E3" w14:paraId="10EC9B20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DE9E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104B10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1C5B70" w14:textId="77777777" w:rsidR="00C53C5E" w:rsidRPr="00E103E3" w:rsidRDefault="00C53C5E" w:rsidP="00950F68"/>
        </w:tc>
      </w:tr>
    </w:tbl>
    <w:p w14:paraId="6007E062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937ED90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61A17E9C" w14:textId="77777777" w:rsidR="00726FFD" w:rsidRPr="00C71BDC" w:rsidRDefault="00CB3320" w:rsidP="00726FF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0B830396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W w:w="15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6131"/>
        <w:gridCol w:w="4520"/>
        <w:gridCol w:w="1417"/>
        <w:gridCol w:w="1740"/>
      </w:tblGrid>
      <w:tr w:rsidR="00C53C5E" w14:paraId="6E6E5972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D4DF6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4A03F" w14:textId="77777777" w:rsidR="00C53C5E" w:rsidRDefault="00C53C5E" w:rsidP="00273728">
            <w:pPr>
              <w:ind w:firstLine="0"/>
              <w:rPr>
                <w:b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6E78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EECC6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</w:p>
        </w:tc>
      </w:tr>
      <w:tr w:rsidR="00C53C5E" w14:paraId="254E2C44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A4B60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A5725" w14:textId="77777777" w:rsidR="00C53C5E" w:rsidRDefault="00C53C5E" w:rsidP="00273728">
            <w:pPr>
              <w:ind w:firstLine="0"/>
              <w:jc w:val="left"/>
              <w:rPr>
                <w:b/>
                <w:color w:val="000000"/>
              </w:rPr>
            </w:pPr>
          </w:p>
        </w:tc>
      </w:tr>
      <w:tr w:rsidR="00C53C5E" w14:paraId="08CC37D1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4F010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A7AF8" w14:textId="77777777" w:rsidR="00C53C5E" w:rsidRPr="00C53C5E" w:rsidRDefault="00C53C5E" w:rsidP="00C53C5E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</w:p>
        </w:tc>
      </w:tr>
      <w:tr w:rsidR="00C53C5E" w14:paraId="7F74AFC1" w14:textId="77777777" w:rsidTr="00273728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5F77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4307B" w14:textId="77777777" w:rsidR="00C53C5E" w:rsidRDefault="00C53C5E" w:rsidP="0027372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C53C5E" w14:paraId="24283FF8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6D7C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87FF6F3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31BE5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60D9D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90ED35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E8F2C7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B6A51F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E94E29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6841B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AD62D2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B4D041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A62FC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83707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7E14D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F1676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117925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56AE0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85E73B9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A3BE2" w14:textId="77777777" w:rsidR="00C53C5E" w:rsidRPr="007B0D24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iCs/>
              </w:rPr>
            </w:pPr>
          </w:p>
        </w:tc>
      </w:tr>
    </w:tbl>
    <w:p w14:paraId="00CB1474" w14:textId="77777777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3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05F96C15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first" r:id="rId14"/>
      <w:footerReference w:type="first" r:id="rId15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35B8" w14:textId="77777777" w:rsidR="00627A4F" w:rsidRDefault="00627A4F">
      <w:r>
        <w:separator/>
      </w:r>
    </w:p>
  </w:endnote>
  <w:endnote w:type="continuationSeparator" w:id="0">
    <w:p w14:paraId="5DA8BEE3" w14:textId="77777777" w:rsidR="00627A4F" w:rsidRDefault="0062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2FFB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15186812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45D3F8C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0DA5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10CB4D9C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26D04E7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2782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71F64DE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7A6D6CCA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0F35" w14:textId="77777777" w:rsidR="00627A4F" w:rsidRDefault="00627A4F">
      <w:r>
        <w:separator/>
      </w:r>
    </w:p>
  </w:footnote>
  <w:footnote w:type="continuationSeparator" w:id="0">
    <w:p w14:paraId="4C34BF8A" w14:textId="77777777" w:rsidR="00627A4F" w:rsidRDefault="00627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6C09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3B722B8F" w14:textId="77777777">
      <w:trPr>
        <w:trHeight w:val="1024"/>
      </w:trPr>
      <w:tc>
        <w:tcPr>
          <w:tcW w:w="2552" w:type="dxa"/>
          <w:shd w:val="clear" w:color="auto" w:fill="auto"/>
        </w:tcPr>
        <w:p w14:paraId="1DF373C2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A27105F" wp14:editId="47ABF57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AC8ED4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9F01B14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4B4BB3B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23A7170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071E9621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5FDCFF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151EEC8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6BC621A1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234F6C6F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2AF58252" wp14:editId="27954953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8FF9120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F6F584F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2D9BA6D1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75B6AC7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191C3FBE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B0513E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CD851E9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0C035B91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4B416DBD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252ABE36" wp14:editId="73CFD4E9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242349967" name="Imagen 12423499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281BB70A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49CA22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0BDC497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CFB9FF8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7C34ADFA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7DC7402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5F5B629E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7549E675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5808ECA0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0727F0CC" wp14:editId="224D893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96A8985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72A9386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76A5E35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6AD11FD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7897DEC3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F1B0E04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BF57E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97973"/>
    <w:multiLevelType w:val="hybridMultilevel"/>
    <w:tmpl w:val="1D70923E"/>
    <w:numStyleLink w:val="Estiloimportado2"/>
  </w:abstractNum>
  <w:abstractNum w:abstractNumId="12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5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27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3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0"/>
  </w:num>
  <w:num w:numId="2">
    <w:abstractNumId w:val="31"/>
  </w:num>
  <w:num w:numId="3">
    <w:abstractNumId w:val="22"/>
  </w:num>
  <w:num w:numId="4">
    <w:abstractNumId w:val="14"/>
  </w:num>
  <w:num w:numId="5">
    <w:abstractNumId w:val="4"/>
  </w:num>
  <w:num w:numId="6">
    <w:abstractNumId w:val="21"/>
  </w:num>
  <w:num w:numId="7">
    <w:abstractNumId w:val="13"/>
  </w:num>
  <w:num w:numId="8">
    <w:abstractNumId w:val="0"/>
  </w:num>
  <w:num w:numId="9">
    <w:abstractNumId w:val="23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8"/>
  </w:num>
  <w:num w:numId="15">
    <w:abstractNumId w:val="25"/>
  </w:num>
  <w:num w:numId="16">
    <w:abstractNumId w:val="27"/>
  </w:num>
  <w:num w:numId="17">
    <w:abstractNumId w:val="20"/>
  </w:num>
  <w:num w:numId="18">
    <w:abstractNumId w:val="15"/>
  </w:num>
  <w:num w:numId="19">
    <w:abstractNumId w:val="17"/>
  </w:num>
  <w:num w:numId="20">
    <w:abstractNumId w:val="29"/>
  </w:num>
  <w:num w:numId="21">
    <w:abstractNumId w:val="2"/>
  </w:num>
  <w:num w:numId="22">
    <w:abstractNumId w:val="27"/>
  </w:num>
  <w:num w:numId="23">
    <w:abstractNumId w:val="17"/>
  </w:num>
  <w:num w:numId="24">
    <w:abstractNumId w:val="29"/>
  </w:num>
  <w:num w:numId="25">
    <w:abstractNumId w:val="13"/>
  </w:num>
  <w:num w:numId="26">
    <w:abstractNumId w:val="14"/>
  </w:num>
  <w:num w:numId="27">
    <w:abstractNumId w:val="6"/>
  </w:num>
  <w:num w:numId="28">
    <w:abstractNumId w:val="16"/>
  </w:num>
  <w:num w:numId="29">
    <w:abstractNumId w:val="5"/>
  </w:num>
  <w:num w:numId="30">
    <w:abstractNumId w:val="11"/>
  </w:num>
  <w:num w:numId="31">
    <w:abstractNumId w:val="11"/>
  </w:num>
  <w:num w:numId="32">
    <w:abstractNumId w:val="11"/>
    <w:lvlOverride w:ilvl="0">
      <w:startOverride w:val="3"/>
      <w:lvl w:ilvl="0" w:tplc="61EC1EF4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F471D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3D211EA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2A6490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3A615F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1744F60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594F30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5EC68F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E36897E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"/>
  </w:num>
  <w:num w:numId="34">
    <w:abstractNumId w:val="3"/>
  </w:num>
  <w:num w:numId="35">
    <w:abstractNumId w:val="33"/>
  </w:num>
  <w:num w:numId="36">
    <w:abstractNumId w:val="19"/>
  </w:num>
  <w:num w:numId="37">
    <w:abstractNumId w:val="24"/>
  </w:num>
  <w:num w:numId="38">
    <w:abstractNumId w:val="28"/>
  </w:num>
  <w:num w:numId="39">
    <w:abstractNumId w:val="32"/>
  </w:num>
  <w:num w:numId="40">
    <w:abstractNumId w:val="2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AD"/>
    <w:rsid w:val="000115A4"/>
    <w:rsid w:val="00040025"/>
    <w:rsid w:val="00060469"/>
    <w:rsid w:val="00081B6C"/>
    <w:rsid w:val="000A6FF9"/>
    <w:rsid w:val="001406BA"/>
    <w:rsid w:val="00177AF1"/>
    <w:rsid w:val="001E5147"/>
    <w:rsid w:val="00207CE5"/>
    <w:rsid w:val="002121B4"/>
    <w:rsid w:val="00253A82"/>
    <w:rsid w:val="0029681F"/>
    <w:rsid w:val="002F5A91"/>
    <w:rsid w:val="00307CBE"/>
    <w:rsid w:val="00325C61"/>
    <w:rsid w:val="003700DD"/>
    <w:rsid w:val="00431DD6"/>
    <w:rsid w:val="00486FB0"/>
    <w:rsid w:val="004E5151"/>
    <w:rsid w:val="0050756F"/>
    <w:rsid w:val="00566540"/>
    <w:rsid w:val="005970C9"/>
    <w:rsid w:val="005B18BC"/>
    <w:rsid w:val="006010B2"/>
    <w:rsid w:val="00616B51"/>
    <w:rsid w:val="00627A4F"/>
    <w:rsid w:val="00643ACB"/>
    <w:rsid w:val="006951F3"/>
    <w:rsid w:val="006E5DDF"/>
    <w:rsid w:val="00726FFD"/>
    <w:rsid w:val="00744EB3"/>
    <w:rsid w:val="0077256B"/>
    <w:rsid w:val="00790915"/>
    <w:rsid w:val="007C5BBB"/>
    <w:rsid w:val="0081704B"/>
    <w:rsid w:val="0089039F"/>
    <w:rsid w:val="008E21D1"/>
    <w:rsid w:val="00917303"/>
    <w:rsid w:val="00957958"/>
    <w:rsid w:val="009A5A5D"/>
    <w:rsid w:val="009B2D0E"/>
    <w:rsid w:val="00A1376A"/>
    <w:rsid w:val="00A17733"/>
    <w:rsid w:val="00A32C61"/>
    <w:rsid w:val="00A72AE8"/>
    <w:rsid w:val="00A908C8"/>
    <w:rsid w:val="00AC256C"/>
    <w:rsid w:val="00AD32FB"/>
    <w:rsid w:val="00B17EF6"/>
    <w:rsid w:val="00B2115D"/>
    <w:rsid w:val="00BC699C"/>
    <w:rsid w:val="00BD6B43"/>
    <w:rsid w:val="00C53C5E"/>
    <w:rsid w:val="00C71BDC"/>
    <w:rsid w:val="00C75712"/>
    <w:rsid w:val="00C87CD2"/>
    <w:rsid w:val="00CB3320"/>
    <w:rsid w:val="00D20AC1"/>
    <w:rsid w:val="00D60E80"/>
    <w:rsid w:val="00D76D83"/>
    <w:rsid w:val="00D939CE"/>
    <w:rsid w:val="00DC7FAD"/>
    <w:rsid w:val="00E61936"/>
    <w:rsid w:val="00E90129"/>
    <w:rsid w:val="00E94CD9"/>
    <w:rsid w:val="00EE03FB"/>
    <w:rsid w:val="00F210DC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FCFF"/>
  <w15:docId w15:val="{333C3E4F-DEC9-9A4E-A8D4-1970F045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4907CA"/>
    <w:rPr>
      <w:rFonts w:ascii="Candara" w:hAnsi="Candar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rsid w:val="00EF3F1F"/>
    <w:rPr>
      <w:rFonts w:ascii="Consolas" w:hAnsi="Consolas"/>
      <w:b/>
      <w:bCs/>
      <w:iCs/>
      <w:sz w:val="20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2"/>
  </w:style>
  <w:style w:type="paragraph" w:styleId="Footer">
    <w:name w:val="footer"/>
    <w:basedOn w:val="Normal"/>
    <w:link w:val="Foot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2"/>
  </w:style>
  <w:style w:type="paragraph" w:styleId="BalloonText">
    <w:name w:val="Balloon Text"/>
    <w:basedOn w:val="Normal"/>
    <w:link w:val="BalloonTextCh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Heading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CommentReference">
    <w:name w:val="annotation reference"/>
    <w:basedOn w:val="DefaultParagraphFont"/>
    <w:uiPriority w:val="99"/>
    <w:unhideWhenUsed/>
    <w:rsid w:val="0005413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541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54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3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dnoteTextChar">
    <w:name w:val="Endnote Text Char"/>
    <w:basedOn w:val="DefaultParagraphFont"/>
    <w:link w:val="EndnoteText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3270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5B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5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B41"/>
    <w:rPr>
      <w:vertAlign w:val="superscript"/>
    </w:rPr>
  </w:style>
  <w:style w:type="paragraph" w:styleId="Revision">
    <w:name w:val="Revision"/>
    <w:hidden/>
    <w:uiPriority w:val="99"/>
    <w:semiHidden/>
    <w:rsid w:val="0067053E"/>
  </w:style>
  <w:style w:type="character" w:styleId="Hyperlink">
    <w:name w:val="Hyperlink"/>
    <w:basedOn w:val="DefaultParagraphFont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e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e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e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e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e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e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e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Elegant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Elegant">
    <w:name w:val="Table Elegant"/>
    <w:basedOn w:val="Table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GridTable1Light-Accent5">
    <w:name w:val="Grid Table 1 Light Accent 5"/>
    <w:basedOn w:val="Table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A572A8"/>
  </w:style>
  <w:style w:type="character" w:customStyle="1" w:styleId="SalutationChar">
    <w:name w:val="Salutation Char"/>
    <w:basedOn w:val="DefaultParagraphFont"/>
    <w:link w:val="Salutation"/>
    <w:uiPriority w:val="99"/>
    <w:rsid w:val="00A572A8"/>
    <w:rPr>
      <w:rFonts w:ascii="Calibri Light" w:hAnsi="Calibri Light"/>
    </w:rPr>
  </w:style>
  <w:style w:type="paragraph" w:styleId="ListBullet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7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72A8"/>
    <w:rPr>
      <w:rFonts w:ascii="Calibri Light" w:hAnsi="Calibri Light"/>
    </w:rPr>
  </w:style>
  <w:style w:type="paragraph" w:styleId="BodyTextIndent">
    <w:name w:val="Body Text Indent"/>
    <w:basedOn w:val="Normal"/>
    <w:link w:val="BodyTextIndentChar"/>
    <w:uiPriority w:val="99"/>
    <w:unhideWhenUsed/>
    <w:rsid w:val="00A57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kaelacrespo/Downloads/2023_ISW_Segundo_Parcial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2023_ISW_Segundo_Parcial_Template.dotx</Template>
  <TotalTime>3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Mickaela Crespo</dc:creator>
  <cp:lastModifiedBy>Mickaela Crespo</cp:lastModifiedBy>
  <cp:revision>1</cp:revision>
  <dcterms:created xsi:type="dcterms:W3CDTF">2024-06-14T14:06:00Z</dcterms:created>
  <dcterms:modified xsi:type="dcterms:W3CDTF">2024-06-14T14:09:00Z</dcterms:modified>
</cp:coreProperties>
</file>